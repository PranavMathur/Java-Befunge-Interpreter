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64" w:rsidRDefault="00F34912">
      <w:r>
        <w:t>Journal for May 11</w:t>
      </w:r>
      <w:r w:rsidRPr="00F34912">
        <w:rPr>
          <w:vertAlign w:val="superscript"/>
        </w:rPr>
        <w:t>th</w:t>
      </w:r>
      <w:r>
        <w:t xml:space="preserve"> through May 15</w:t>
      </w:r>
      <w:r w:rsidRPr="00F34912">
        <w:rPr>
          <w:vertAlign w:val="superscript"/>
        </w:rPr>
        <w:t>th</w:t>
      </w:r>
    </w:p>
    <w:p w:rsidR="00F34912" w:rsidRDefault="00F34912">
      <w:r>
        <w:t>Tuesday, May 12</w:t>
      </w:r>
      <w:r w:rsidRPr="00F34912">
        <w:rPr>
          <w:vertAlign w:val="superscript"/>
        </w:rPr>
        <w:t>th</w:t>
      </w:r>
      <w:r>
        <w:tab/>
      </w:r>
    </w:p>
    <w:p w:rsidR="00F34912" w:rsidRDefault="00F34912" w:rsidP="00F34912">
      <w:pPr>
        <w:pStyle w:val="ListParagraph"/>
        <w:numPr>
          <w:ilvl w:val="0"/>
          <w:numId w:val="1"/>
        </w:numPr>
      </w:pPr>
      <w:r>
        <w:t>I changed my project goal to making a game of MasterMind (</w:t>
      </w:r>
      <w:hyperlink r:id="rId5" w:history="1">
        <w:r w:rsidRPr="006A2B79">
          <w:rPr>
            <w:rStyle w:val="Hyperlink"/>
          </w:rPr>
          <w:t>http://en.wikipedia.org/wiki/Mastermind_%28board_game%29</w:t>
        </w:r>
      </w:hyperlink>
      <w:r>
        <w:t>) using java.awt and java.swing. I read 7 articles of the Java tutorials on Oracle’s website, and gained a basic understanding of how to make windows, text input/output, and option boxes.</w:t>
      </w:r>
    </w:p>
    <w:p w:rsidR="00F34912" w:rsidRDefault="00F34912" w:rsidP="00F34912">
      <w:pPr>
        <w:pStyle w:val="ListParagraph"/>
        <w:numPr>
          <w:ilvl w:val="0"/>
          <w:numId w:val="1"/>
        </w:numPr>
      </w:pPr>
      <w:r>
        <w:t>Tomorrow I will write the main game code, which runs the game. I wil lnot focus on the UI tomorrow.</w:t>
      </w:r>
    </w:p>
    <w:p w:rsidR="00F34912" w:rsidRDefault="00F34912" w:rsidP="00F34912">
      <w:pPr>
        <w:pStyle w:val="ListParagraph"/>
        <w:numPr>
          <w:ilvl w:val="0"/>
          <w:numId w:val="1"/>
        </w:numPr>
      </w:pPr>
      <w:r>
        <w:t>I found it surprising that it takes so much code to make something as simple as a window.</w:t>
      </w:r>
    </w:p>
    <w:p w:rsidR="00F34912" w:rsidRDefault="00F34912" w:rsidP="00F34912">
      <w:r>
        <w:t>Thursday, May 14</w:t>
      </w:r>
      <w:r w:rsidRPr="00F34912">
        <w:rPr>
          <w:vertAlign w:val="superscript"/>
        </w:rPr>
        <w:t>th</w:t>
      </w:r>
    </w:p>
    <w:p w:rsidR="00F34912" w:rsidRDefault="00F34912" w:rsidP="00F34912">
      <w:pPr>
        <w:pStyle w:val="ListParagraph"/>
        <w:numPr>
          <w:ilvl w:val="0"/>
          <w:numId w:val="2"/>
        </w:numPr>
      </w:pPr>
      <w:r>
        <w:t>I started working on the MasterMind game code. It will have: Player objects, a Game object, and a Code object.</w:t>
      </w:r>
    </w:p>
    <w:p w:rsidR="00F34912" w:rsidRDefault="00F34912" w:rsidP="00F34912">
      <w:pPr>
        <w:pStyle w:val="ListParagraph"/>
        <w:numPr>
          <w:ilvl w:val="0"/>
          <w:numId w:val="2"/>
        </w:numPr>
      </w:pPr>
      <w:r>
        <w:t>Tomorrow I will continue working on the game code.</w:t>
      </w:r>
    </w:p>
    <w:p w:rsidR="00F34912" w:rsidRDefault="00F34912" w:rsidP="00F34912">
      <w:pPr>
        <w:pStyle w:val="ListParagraph"/>
        <w:numPr>
          <w:ilvl w:val="0"/>
          <w:numId w:val="2"/>
        </w:numPr>
      </w:pPr>
      <w:r>
        <w:t>I found it surprising that I would need multiple classes. I never considered the amount of code that would go into this project.</w:t>
      </w:r>
      <w:bookmarkStart w:id="0" w:name="_GoBack"/>
      <w:bookmarkEnd w:id="0"/>
    </w:p>
    <w:sectPr w:rsidR="00F3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63427"/>
    <w:multiLevelType w:val="hybridMultilevel"/>
    <w:tmpl w:val="B65A390A"/>
    <w:lvl w:ilvl="0" w:tplc="0228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212377"/>
    <w:multiLevelType w:val="hybridMultilevel"/>
    <w:tmpl w:val="D4566FC4"/>
    <w:lvl w:ilvl="0" w:tplc="F0FE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2"/>
    <w:rsid w:val="00404264"/>
    <w:rsid w:val="00F3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5D56-D7CC-494C-8781-F573BC89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astermind_%28board_gam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28E94B1D</Template>
  <TotalTime>7</TotalTime>
  <Pages>1</Pages>
  <Words>139</Words>
  <Characters>793</Characters>
  <Application>Microsoft Office Word</Application>
  <DocSecurity>0</DocSecurity>
  <Lines>6</Lines>
  <Paragraphs>1</Paragraphs>
  <ScaleCrop>false</ScaleCrop>
  <Company>Evergreen Public Schools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MATHUR</dc:creator>
  <cp:keywords/>
  <dc:description/>
  <cp:lastModifiedBy>PRANAV MATHUR</cp:lastModifiedBy>
  <cp:revision>1</cp:revision>
  <dcterms:created xsi:type="dcterms:W3CDTF">2015-05-18T19:33:00Z</dcterms:created>
  <dcterms:modified xsi:type="dcterms:W3CDTF">2015-05-18T19:40:00Z</dcterms:modified>
</cp:coreProperties>
</file>